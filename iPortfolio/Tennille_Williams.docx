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540"/>
        <w:gridCol w:w="7416"/>
      </w:tblGrid>
      <w:tr w:rsidR="000334C1" w:rsidRPr="00EC0F79" w14:paraId="1A9CB52B" w14:textId="77777777" w:rsidTr="000C211E">
        <w:trPr>
          <w:trHeight w:val="540"/>
        </w:trPr>
        <w:tc>
          <w:tcPr>
            <w:tcW w:w="540" w:type="dxa"/>
            <w:gridSpan w:val="3"/>
          </w:tcPr>
          <w:p w14:paraId="736DC4ED" w14:textId="77777777" w:rsidR="000334C1" w:rsidRDefault="000334C1"/>
        </w:tc>
        <w:tc>
          <w:tcPr>
            <w:tcW w:w="2340" w:type="dxa"/>
            <w:tcBorders>
              <w:bottom w:val="single" w:sz="4" w:space="0" w:color="FFFFFF" w:themeColor="background1"/>
            </w:tcBorders>
          </w:tcPr>
          <w:p w14:paraId="5528B6BA" w14:textId="7619F91B" w:rsidR="000334C1" w:rsidRPr="008A4002" w:rsidRDefault="0033742D" w:rsidP="000334C1">
            <w:pPr>
              <w:pStyle w:val="Heading4"/>
              <w:rPr>
                <w:rFonts w:ascii="Cambria" w:hAnsi="Cambria"/>
              </w:rPr>
            </w:pPr>
            <w:r w:rsidRPr="008A4002">
              <w:rPr>
                <w:rFonts w:ascii="Cambria" w:hAnsi="Cambria"/>
                <w:sz w:val="24"/>
              </w:rPr>
              <w:t>Technical Skills</w:t>
            </w:r>
          </w:p>
        </w:tc>
        <w:tc>
          <w:tcPr>
            <w:tcW w:w="540" w:type="dxa"/>
            <w:gridSpan w:val="2"/>
          </w:tcPr>
          <w:p w14:paraId="15F6D683" w14:textId="77777777" w:rsidR="000334C1" w:rsidRDefault="000334C1"/>
        </w:tc>
        <w:tc>
          <w:tcPr>
            <w:tcW w:w="540" w:type="dxa"/>
            <w:vMerge w:val="restart"/>
          </w:tcPr>
          <w:p w14:paraId="39902A5E" w14:textId="736E5692" w:rsidR="000334C1" w:rsidRDefault="000334C1" w:rsidP="004A28EA"/>
        </w:tc>
        <w:tc>
          <w:tcPr>
            <w:tcW w:w="7416" w:type="dxa"/>
            <w:vMerge w:val="restart"/>
          </w:tcPr>
          <w:p w14:paraId="0ED79B44" w14:textId="77777777" w:rsidR="003F3B28" w:rsidRPr="002E5B2D" w:rsidRDefault="003F3B28" w:rsidP="003F3B28">
            <w:pPr>
              <w:spacing w:after="60" w:line="240" w:lineRule="auto"/>
              <w:contextualSpacing/>
              <w:rPr>
                <w:rFonts w:ascii="Cooper Black" w:eastAsiaTheme="majorEastAsia" w:hAnsi="Cooper Black" w:cstheme="majorBidi"/>
                <w:caps/>
                <w:kern w:val="28"/>
                <w:sz w:val="52"/>
                <w:szCs w:val="52"/>
                <w:lang w:val="it-IT"/>
              </w:rPr>
            </w:pPr>
            <w:r w:rsidRPr="002E5B2D">
              <w:rPr>
                <w:rFonts w:ascii="Cooper Black" w:eastAsiaTheme="majorEastAsia" w:hAnsi="Cooper Black" w:cstheme="majorBidi"/>
                <w:caps/>
                <w:kern w:val="28"/>
                <w:sz w:val="56"/>
                <w:szCs w:val="56"/>
              </w:rPr>
              <w:t>Tennille Williams</w:t>
            </w:r>
          </w:p>
          <w:p w14:paraId="006C2B04" w14:textId="4CE7C744" w:rsidR="003F3B28" w:rsidRPr="00F70059" w:rsidRDefault="002E5B2D" w:rsidP="002E5B2D">
            <w:pPr>
              <w:numPr>
                <w:ilvl w:val="1"/>
                <w:numId w:val="0"/>
              </w:numPr>
              <w:pBdr>
                <w:bottom w:val="single" w:sz="4" w:space="10" w:color="595959" w:themeColor="text1" w:themeTint="A6"/>
              </w:pBdr>
              <w:spacing w:after="160"/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</w:pPr>
            <w:r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  <w:t xml:space="preserve">  </w:t>
            </w:r>
            <w:r w:rsidR="003F3B28" w:rsidRPr="00F70059"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  <w:t xml:space="preserve">oRGANIZED  </w:t>
            </w:r>
            <w:r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  <w:t xml:space="preserve"> </w:t>
            </w:r>
            <w:r w:rsidR="003F3B28" w:rsidRPr="00F70059"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  <w:t xml:space="preserve">cREATIVE  </w:t>
            </w:r>
            <w:r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  <w:t xml:space="preserve"> </w:t>
            </w:r>
            <w:r w:rsidR="003F3B28" w:rsidRPr="00F70059"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  <w:t xml:space="preserve">dECISIVE  </w:t>
            </w:r>
            <w:r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  <w:t xml:space="preserve"> </w:t>
            </w:r>
            <w:r w:rsidR="00F70059" w:rsidRPr="00F70059"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  <w:t>motivated</w:t>
            </w:r>
            <w:r w:rsidR="003F3B28" w:rsidRPr="00F70059"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  <w:t xml:space="preserve">  </w:t>
            </w:r>
            <w:r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  <w:t xml:space="preserve"> </w:t>
            </w:r>
            <w:r w:rsidR="003F3B28" w:rsidRPr="00F70059">
              <w:rPr>
                <w:rFonts w:ascii="Cambria" w:eastAsiaTheme="minorEastAsia" w:hAnsi="Cambria"/>
                <w:caps/>
                <w:color w:val="8A2387" w:themeColor="accent1"/>
                <w:sz w:val="22"/>
                <w:szCs w:val="22"/>
                <w:lang w:val="it-IT"/>
              </w:rPr>
              <w:t>analytical</w:t>
            </w:r>
          </w:p>
          <w:p w14:paraId="099B51FF" w14:textId="719647A0" w:rsidR="000334C1" w:rsidRPr="00D91F49" w:rsidRDefault="003F3B28" w:rsidP="00D91F49">
            <w:pPr>
              <w:rPr>
                <w:rFonts w:ascii="Cambria" w:hAnsi="Cambria"/>
                <w:b/>
                <w:bCs/>
                <w:color w:val="8A2387" w:themeColor="accent1"/>
              </w:rPr>
            </w:pPr>
            <w:r w:rsidRPr="00D91F49">
              <w:rPr>
                <w:rFonts w:ascii="Cambria" w:hAnsi="Cambria"/>
                <w:b/>
                <w:bCs/>
                <w:color w:val="8A2387" w:themeColor="accent1"/>
              </w:rPr>
              <w:t>Personal Projects</w:t>
            </w:r>
          </w:p>
          <w:p w14:paraId="2D46B8E4" w14:textId="288B4D0E" w:rsidR="00527476" w:rsidRPr="00D91F49" w:rsidRDefault="00527476" w:rsidP="00527476">
            <w:pPr>
              <w:rPr>
                <w:rFonts w:ascii="Cambria" w:hAnsi="Cambria"/>
                <w:i/>
                <w:iCs/>
                <w:color w:val="auto"/>
                <w:sz w:val="22"/>
                <w:szCs w:val="22"/>
              </w:rPr>
            </w:pPr>
            <w:r w:rsidRPr="00D91F49">
              <w:rPr>
                <w:rFonts w:ascii="Cambria" w:hAnsi="Cambria"/>
                <w:i/>
                <w:iCs/>
                <w:color w:val="auto"/>
                <w:sz w:val="22"/>
                <w:szCs w:val="22"/>
              </w:rPr>
              <w:t>Personal Website</w:t>
            </w:r>
          </w:p>
          <w:p w14:paraId="28B34C2A" w14:textId="18282464" w:rsidR="00527476" w:rsidRPr="00527476" w:rsidRDefault="00527476" w:rsidP="00527476">
            <w:pPr>
              <w:rPr>
                <w:rFonts w:ascii="Cambria" w:hAnsi="Cambria"/>
                <w:color w:val="auto"/>
                <w:sz w:val="22"/>
                <w:szCs w:val="22"/>
              </w:rPr>
            </w:pPr>
            <w:bookmarkStart w:id="0" w:name="_Hlk128123100"/>
            <w:r w:rsidRPr="00527476">
              <w:rPr>
                <w:rFonts w:ascii="Cambria" w:hAnsi="Cambria"/>
                <w:i/>
                <w:iCs/>
                <w:color w:val="auto"/>
                <w:sz w:val="22"/>
                <w:szCs w:val="22"/>
              </w:rPr>
              <w:t>Frontend Developer</w:t>
            </w:r>
            <w:r w:rsidRPr="00527476">
              <w:rPr>
                <w:rFonts w:ascii="Cambria" w:hAnsi="Cambria"/>
                <w:color w:val="auto"/>
                <w:sz w:val="22"/>
                <w:szCs w:val="22"/>
              </w:rPr>
              <w:t> </w:t>
            </w:r>
          </w:p>
          <w:p w14:paraId="017DBE41" w14:textId="77777777" w:rsidR="00527476" w:rsidRPr="00527476" w:rsidRDefault="00527476" w:rsidP="00527476">
            <w:pPr>
              <w:numPr>
                <w:ilvl w:val="0"/>
                <w:numId w:val="5"/>
              </w:numPr>
              <w:rPr>
                <w:rFonts w:ascii="Cambria" w:hAnsi="Cambria"/>
                <w:sz w:val="22"/>
                <w:szCs w:val="22"/>
              </w:rPr>
            </w:pPr>
            <w:r w:rsidRPr="00527476">
              <w:rPr>
                <w:rFonts w:ascii="Cambria" w:hAnsi="Cambria"/>
                <w:color w:val="auto"/>
                <w:sz w:val="22"/>
                <w:szCs w:val="22"/>
              </w:rPr>
              <w:t xml:space="preserve">Built </w:t>
            </w:r>
            <w:hyperlink r:id="rId11" w:history="1">
              <w:r w:rsidRPr="00527476">
                <w:rPr>
                  <w:rStyle w:val="Hyperlink"/>
                  <w:rFonts w:ascii="Cambria" w:hAnsi="Cambria"/>
                  <w:color w:val="B12FAD" w:themeColor="accent6" w:themeShade="80"/>
                  <w:sz w:val="22"/>
                  <w:szCs w:val="22"/>
                </w:rPr>
                <w:t>Personal Website</w:t>
              </w:r>
            </w:hyperlink>
            <w:r w:rsidRPr="00527476">
              <w:rPr>
                <w:rFonts w:ascii="Cambria" w:hAnsi="Cambria"/>
                <w:sz w:val="22"/>
                <w:szCs w:val="22"/>
                <w:u w:val="single"/>
              </w:rPr>
              <w:t xml:space="preserve"> </w:t>
            </w:r>
            <w:r w:rsidRPr="00527476">
              <w:rPr>
                <w:rFonts w:ascii="Cambria" w:hAnsi="Cambria"/>
                <w:color w:val="auto"/>
                <w:sz w:val="22"/>
                <w:szCs w:val="22"/>
              </w:rPr>
              <w:t xml:space="preserve">using JavaScript, HTML, and CSS  </w:t>
            </w:r>
          </w:p>
          <w:p w14:paraId="4FF872AB" w14:textId="77777777" w:rsidR="00527476" w:rsidRPr="00527476" w:rsidRDefault="00527476" w:rsidP="00527476">
            <w:pPr>
              <w:numPr>
                <w:ilvl w:val="0"/>
                <w:numId w:val="5"/>
              </w:numPr>
              <w:rPr>
                <w:rFonts w:ascii="Cambria" w:hAnsi="Cambria"/>
                <w:color w:val="auto"/>
                <w:sz w:val="22"/>
                <w:szCs w:val="22"/>
              </w:rPr>
            </w:pPr>
            <w:r w:rsidRPr="00527476">
              <w:rPr>
                <w:rFonts w:ascii="Cambria" w:hAnsi="Cambria"/>
                <w:color w:val="auto"/>
                <w:sz w:val="22"/>
                <w:szCs w:val="22"/>
              </w:rPr>
              <w:t>Design and code user interactions on web pages</w:t>
            </w:r>
          </w:p>
          <w:p w14:paraId="0953E6AA" w14:textId="33D9451A" w:rsidR="00527476" w:rsidRPr="00527476" w:rsidRDefault="00527476" w:rsidP="00527476">
            <w:pPr>
              <w:numPr>
                <w:ilvl w:val="0"/>
                <w:numId w:val="5"/>
              </w:numPr>
              <w:rPr>
                <w:rFonts w:ascii="Cambria" w:hAnsi="Cambria"/>
                <w:color w:val="auto"/>
                <w:sz w:val="22"/>
                <w:szCs w:val="22"/>
              </w:rPr>
            </w:pPr>
            <w:r w:rsidRPr="00527476">
              <w:rPr>
                <w:rFonts w:ascii="Cambria" w:hAnsi="Cambria"/>
                <w:color w:val="auto"/>
                <w:sz w:val="22"/>
                <w:szCs w:val="22"/>
              </w:rPr>
              <w:t>Design and implement UI components for web applications</w:t>
            </w:r>
          </w:p>
          <w:bookmarkEnd w:id="0"/>
          <w:p w14:paraId="72C4ACD8" w14:textId="77777777" w:rsidR="00527476" w:rsidRPr="00527476" w:rsidRDefault="00527476" w:rsidP="00527476">
            <w:pPr>
              <w:numPr>
                <w:ilvl w:val="0"/>
                <w:numId w:val="5"/>
              </w:numPr>
              <w:rPr>
                <w:rFonts w:ascii="Cambria" w:hAnsi="Cambria"/>
                <w:color w:val="auto"/>
                <w:sz w:val="22"/>
                <w:szCs w:val="22"/>
              </w:rPr>
            </w:pPr>
            <w:r w:rsidRPr="00527476">
              <w:rPr>
                <w:rFonts w:ascii="Cambria" w:hAnsi="Cambria"/>
                <w:color w:val="auto"/>
                <w:sz w:val="22"/>
                <w:szCs w:val="22"/>
              </w:rPr>
              <w:t>Set-up code management tools such as GitHub</w:t>
            </w:r>
          </w:p>
          <w:p w14:paraId="7E27D74C" w14:textId="77777777" w:rsidR="00527476" w:rsidRPr="00527476" w:rsidRDefault="00527476" w:rsidP="00527476">
            <w:pPr>
              <w:rPr>
                <w:rFonts w:ascii="Cambria" w:hAnsi="Cambria"/>
                <w:b/>
                <w:sz w:val="22"/>
                <w:szCs w:val="22"/>
              </w:rPr>
            </w:pPr>
          </w:p>
          <w:p w14:paraId="597B7020" w14:textId="77777777" w:rsidR="00527476" w:rsidRPr="00527476" w:rsidRDefault="00527476" w:rsidP="00527476">
            <w:pPr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  <w:t>React ToDo List</w:t>
            </w:r>
          </w:p>
          <w:p w14:paraId="6F895CA8" w14:textId="77777777" w:rsidR="00527476" w:rsidRPr="00527476" w:rsidRDefault="00527476" w:rsidP="00527476">
            <w:pPr>
              <w:rPr>
                <w:rFonts w:ascii="Cambria" w:hAnsi="Cambria"/>
                <w:color w:val="auto"/>
                <w:sz w:val="22"/>
                <w:szCs w:val="22"/>
              </w:rPr>
            </w:pPr>
            <w:r w:rsidRPr="00527476">
              <w:rPr>
                <w:rFonts w:ascii="Cambria" w:hAnsi="Cambria"/>
                <w:i/>
                <w:iCs/>
                <w:color w:val="auto"/>
                <w:sz w:val="22"/>
                <w:szCs w:val="22"/>
              </w:rPr>
              <w:t>Frontend Developer</w:t>
            </w:r>
            <w:r w:rsidRPr="00527476">
              <w:rPr>
                <w:rFonts w:ascii="Cambria" w:hAnsi="Cambria"/>
                <w:color w:val="auto"/>
                <w:sz w:val="22"/>
                <w:szCs w:val="22"/>
              </w:rPr>
              <w:t> </w:t>
            </w:r>
          </w:p>
          <w:p w14:paraId="03B47B7E" w14:textId="77777777" w:rsidR="00527476" w:rsidRPr="00527476" w:rsidRDefault="00527476" w:rsidP="00527476">
            <w:pPr>
              <w:numPr>
                <w:ilvl w:val="0"/>
                <w:numId w:val="5"/>
              </w:numPr>
              <w:rPr>
                <w:rFonts w:ascii="Cambria" w:hAnsi="Cambria"/>
                <w:color w:val="auto"/>
                <w:sz w:val="22"/>
                <w:szCs w:val="22"/>
              </w:rPr>
            </w:pPr>
            <w:r w:rsidRPr="00527476">
              <w:rPr>
                <w:rFonts w:ascii="Cambria" w:hAnsi="Cambria"/>
                <w:color w:val="auto"/>
                <w:sz w:val="22"/>
                <w:szCs w:val="22"/>
              </w:rPr>
              <w:t>Used React Functionality to create a styled weekly activity list</w:t>
            </w:r>
          </w:p>
          <w:p w14:paraId="3DF237F6" w14:textId="550FAFFD" w:rsidR="00527476" w:rsidRPr="00527476" w:rsidRDefault="00527476" w:rsidP="00527476">
            <w:pPr>
              <w:numPr>
                <w:ilvl w:val="0"/>
                <w:numId w:val="5"/>
              </w:numPr>
              <w:rPr>
                <w:rFonts w:ascii="Cambria" w:hAnsi="Cambria"/>
                <w:color w:val="auto"/>
                <w:sz w:val="22"/>
                <w:szCs w:val="22"/>
              </w:rPr>
            </w:pPr>
            <w:r w:rsidRPr="00527476">
              <w:rPr>
                <w:rFonts w:ascii="Cambria" w:hAnsi="Cambria"/>
                <w:color w:val="auto"/>
                <w:sz w:val="22"/>
                <w:szCs w:val="22"/>
              </w:rPr>
              <w:t>Designed components that allows you to add</w:t>
            </w:r>
            <w:r w:rsidR="00623B2A">
              <w:rPr>
                <w:rFonts w:ascii="Cambria" w:hAnsi="Cambria"/>
                <w:color w:val="auto"/>
                <w:sz w:val="22"/>
                <w:szCs w:val="22"/>
              </w:rPr>
              <w:t>/</w:t>
            </w:r>
            <w:r w:rsidRPr="00527476">
              <w:rPr>
                <w:rFonts w:ascii="Cambria" w:hAnsi="Cambria"/>
                <w:color w:val="auto"/>
                <w:sz w:val="22"/>
                <w:szCs w:val="22"/>
              </w:rPr>
              <w:t>remove activities</w:t>
            </w:r>
          </w:p>
          <w:p w14:paraId="26A55A69" w14:textId="093E7155" w:rsidR="000334C1" w:rsidRPr="00527476" w:rsidRDefault="00527476" w:rsidP="00EC0F79">
            <w:pPr>
              <w:numPr>
                <w:ilvl w:val="0"/>
                <w:numId w:val="5"/>
              </w:numPr>
              <w:rPr>
                <w:rFonts w:ascii="Cambria" w:hAnsi="Cambria"/>
                <w:color w:val="auto"/>
                <w:sz w:val="22"/>
                <w:szCs w:val="22"/>
              </w:rPr>
            </w:pPr>
            <w:r w:rsidRPr="00527476">
              <w:rPr>
                <w:rFonts w:ascii="Cambria" w:hAnsi="Cambria"/>
                <w:color w:val="auto"/>
                <w:sz w:val="22"/>
                <w:szCs w:val="22"/>
              </w:rPr>
              <w:t>Used CSS to style the list adding click effects to buttons and hover effects to change the color</w:t>
            </w:r>
          </w:p>
          <w:p w14:paraId="03BC8D9A" w14:textId="77777777" w:rsidR="00D91F49" w:rsidRDefault="00D91F49" w:rsidP="00D91F49"/>
          <w:p w14:paraId="308A3F85" w14:textId="0DF4CF2C" w:rsidR="000334C1" w:rsidRPr="00D91F49" w:rsidRDefault="00527476" w:rsidP="00D91F49">
            <w:pPr>
              <w:rPr>
                <w:rFonts w:ascii="Cambria" w:hAnsi="Cambria"/>
                <w:b/>
                <w:bCs/>
                <w:color w:val="8A2387" w:themeColor="accent1"/>
              </w:rPr>
            </w:pPr>
            <w:r w:rsidRPr="00D91F49">
              <w:rPr>
                <w:rFonts w:ascii="Cambria" w:hAnsi="Cambria"/>
                <w:b/>
                <w:bCs/>
                <w:color w:val="8A2387" w:themeColor="accent1"/>
              </w:rPr>
              <w:t>Professional Experience</w:t>
            </w:r>
          </w:p>
          <w:p w14:paraId="629748A2" w14:textId="77777777" w:rsidR="00527476" w:rsidRPr="00527476" w:rsidRDefault="00527476" w:rsidP="00527476">
            <w:pPr>
              <w:spacing w:line="240" w:lineRule="auto"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  <w:u w:val="single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  <w:u w:val="single"/>
              </w:rPr>
              <w:t>Travelers Global Operations Solutions &amp; Delivery, Richmond, VA</w:t>
            </w:r>
          </w:p>
          <w:p w14:paraId="60CA4CE3" w14:textId="77777777" w:rsidR="00527476" w:rsidRPr="00527476" w:rsidRDefault="00527476" w:rsidP="00527476">
            <w:pPr>
              <w:spacing w:line="240" w:lineRule="auto"/>
              <w:rPr>
                <w:rFonts w:ascii="Cambria" w:eastAsia="Times New Roman" w:hAnsi="Cambria" w:cs="Times New Roman"/>
                <w:bCs/>
                <w:i/>
                <w:i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i/>
                <w:iCs/>
                <w:color w:val="auto"/>
                <w:sz w:val="22"/>
                <w:szCs w:val="22"/>
              </w:rPr>
              <w:t>Business Process Analyst, Sourcing Operations, January 2022-Present</w:t>
            </w:r>
          </w:p>
          <w:p w14:paraId="4BF478BB" w14:textId="77777777" w:rsidR="00527476" w:rsidRPr="00527476" w:rsidRDefault="00527476" w:rsidP="00527476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Support and problem solve for the day-to-day execution and initiatives for sourced work post-migration</w:t>
            </w:r>
          </w:p>
          <w:p w14:paraId="7CC876B8" w14:textId="77777777" w:rsidR="00527476" w:rsidRPr="00527476" w:rsidRDefault="00527476" w:rsidP="00527476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Point of contact for Strategic Partner providing process–level expertise</w:t>
            </w:r>
          </w:p>
          <w:p w14:paraId="317F7A6A" w14:textId="77777777" w:rsidR="00527476" w:rsidRPr="00527476" w:rsidRDefault="00527476" w:rsidP="00527476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Identify process improvements to remove no value-added tasks and streamline processes</w:t>
            </w:r>
          </w:p>
          <w:p w14:paraId="0287FADF" w14:textId="77777777" w:rsidR="00527476" w:rsidRPr="00527476" w:rsidRDefault="00527476" w:rsidP="00527476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Responsible for continuous process assessment to identify opportunities to streamline, automate and/or realign processes to drive savings or scale</w:t>
            </w:r>
          </w:p>
          <w:p w14:paraId="35AFDFA1" w14:textId="77777777" w:rsidR="00527476" w:rsidRPr="00527476" w:rsidRDefault="00527476" w:rsidP="00527476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Partner with key areas to participate in business requirement sessions, review and evaluate ideas, provide recommendations for implementation and support execution</w:t>
            </w:r>
          </w:p>
          <w:p w14:paraId="3722FA2F" w14:textId="77777777" w:rsidR="00527476" w:rsidRPr="00527476" w:rsidRDefault="00527476" w:rsidP="00527476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Make procedural update and provide knowledge transfer</w:t>
            </w:r>
          </w:p>
          <w:p w14:paraId="53E4AD9F" w14:textId="77777777" w:rsidR="00527476" w:rsidRPr="00527476" w:rsidRDefault="00527476" w:rsidP="00527476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Responsible for analyzing feedback, quality and performance results for trends, providing coaching to improve results and deliver better customer and business partner experiences</w:t>
            </w:r>
          </w:p>
          <w:p w14:paraId="06E590B8" w14:textId="77777777" w:rsidR="00527476" w:rsidRPr="00527476" w:rsidRDefault="00527476" w:rsidP="00527476">
            <w:pPr>
              <w:spacing w:line="240" w:lineRule="auto"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</w:p>
          <w:p w14:paraId="2FEDA229" w14:textId="77777777" w:rsidR="00527476" w:rsidRPr="00527476" w:rsidRDefault="00527476" w:rsidP="00527476">
            <w:pPr>
              <w:spacing w:line="240" w:lineRule="auto"/>
              <w:rPr>
                <w:rFonts w:ascii="Cambria" w:eastAsia="Times New Roman" w:hAnsi="Cambria" w:cs="Times New Roman"/>
                <w:bCs/>
                <w:i/>
                <w:color w:val="auto"/>
                <w:sz w:val="22"/>
                <w:szCs w:val="22"/>
              </w:rPr>
            </w:pPr>
            <w:bookmarkStart w:id="1" w:name="_Hlk83908256"/>
            <w:r w:rsidRPr="00527476">
              <w:rPr>
                <w:rFonts w:ascii="Cambria" w:eastAsia="Times New Roman" w:hAnsi="Cambria" w:cs="Times New Roman"/>
                <w:bCs/>
                <w:i/>
                <w:color w:val="auto"/>
                <w:sz w:val="22"/>
                <w:szCs w:val="22"/>
              </w:rPr>
              <w:t xml:space="preserve">Sr. </w:t>
            </w:r>
            <w:bookmarkEnd w:id="1"/>
            <w:r w:rsidRPr="00527476">
              <w:rPr>
                <w:rFonts w:ascii="Cambria" w:eastAsia="Times New Roman" w:hAnsi="Cambria" w:cs="Times New Roman"/>
                <w:bCs/>
                <w:i/>
                <w:color w:val="auto"/>
                <w:sz w:val="22"/>
                <w:szCs w:val="22"/>
              </w:rPr>
              <w:t>Field Operations Support Analyst, Domestic Operations, April 2015-January 2022</w:t>
            </w:r>
          </w:p>
          <w:p w14:paraId="4A72C507" w14:textId="77777777" w:rsidR="00527476" w:rsidRPr="00527476" w:rsidRDefault="00527476" w:rsidP="00527476">
            <w:pPr>
              <w:numPr>
                <w:ilvl w:val="0"/>
                <w:numId w:val="6"/>
              </w:numPr>
              <w:spacing w:line="240" w:lineRule="auto"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Collaborated with team and across the enterprise to manage project objectives and initiatives</w:t>
            </w:r>
          </w:p>
          <w:p w14:paraId="2FFD77FC" w14:textId="79664E2C" w:rsidR="00527476" w:rsidRPr="00527476" w:rsidRDefault="00527476" w:rsidP="00527476">
            <w:pPr>
              <w:numPr>
                <w:ilvl w:val="0"/>
                <w:numId w:val="6"/>
              </w:numPr>
              <w:spacing w:line="240" w:lineRule="auto"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 xml:space="preserve">Proactively identified, </w:t>
            </w:r>
            <w:r w:rsidR="00AC109E"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initiated,</w:t>
            </w: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 xml:space="preserve"> and implemented all updates to workflow, processes, and procedures</w:t>
            </w:r>
          </w:p>
          <w:p w14:paraId="29F0BB3E" w14:textId="77777777" w:rsidR="00527476" w:rsidRPr="00527476" w:rsidRDefault="00527476" w:rsidP="00527476">
            <w:pPr>
              <w:numPr>
                <w:ilvl w:val="0"/>
                <w:numId w:val="6"/>
              </w:numPr>
              <w:spacing w:line="240" w:lineRule="auto"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Provided expert level knowledge of processing and/or underwriting support activities with the authority to manage remote processing onshore/offshore</w:t>
            </w:r>
          </w:p>
          <w:p w14:paraId="134BF1F3" w14:textId="77777777" w:rsidR="00527476" w:rsidRPr="00527476" w:rsidRDefault="00527476" w:rsidP="00527476">
            <w:pPr>
              <w:numPr>
                <w:ilvl w:val="0"/>
                <w:numId w:val="6"/>
              </w:numPr>
              <w:spacing w:line="240" w:lineRule="auto"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Instructed vendors and stateside team on procedures ensuring no ambiguities exist</w:t>
            </w:r>
          </w:p>
          <w:p w14:paraId="4B91EEA8" w14:textId="77777777" w:rsidR="00527476" w:rsidRPr="00527476" w:rsidRDefault="00527476" w:rsidP="00527476">
            <w:pPr>
              <w:numPr>
                <w:ilvl w:val="0"/>
                <w:numId w:val="6"/>
              </w:numPr>
              <w:spacing w:line="240" w:lineRule="auto"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Mentored/trained vendor staff and stateside employees</w:t>
            </w:r>
          </w:p>
          <w:p w14:paraId="516B40AB" w14:textId="3AE8470C" w:rsidR="000334C1" w:rsidRPr="00AC109E" w:rsidRDefault="00527476" w:rsidP="00AC109E">
            <w:pPr>
              <w:numPr>
                <w:ilvl w:val="0"/>
                <w:numId w:val="6"/>
              </w:numPr>
              <w:spacing w:line="240" w:lineRule="auto"/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</w:pPr>
            <w:r w:rsidRPr="00527476">
              <w:rPr>
                <w:rFonts w:ascii="Cambria" w:eastAsia="Times New Roman" w:hAnsi="Cambria" w:cs="Times New Roman"/>
                <w:bCs/>
                <w:color w:val="auto"/>
                <w:sz w:val="22"/>
                <w:szCs w:val="22"/>
              </w:rPr>
              <w:t>Served as Liaison across BI Operations</w:t>
            </w:r>
          </w:p>
        </w:tc>
      </w:tr>
      <w:tr w:rsidR="000334C1" w:rsidRPr="008A171A" w14:paraId="0AA442EC" w14:textId="77777777" w:rsidTr="000C211E">
        <w:trPr>
          <w:trHeight w:val="4176"/>
        </w:trPr>
        <w:tc>
          <w:tcPr>
            <w:tcW w:w="3420" w:type="dxa"/>
            <w:gridSpan w:val="6"/>
          </w:tcPr>
          <w:p w14:paraId="6167829D" w14:textId="5D9FD891" w:rsidR="0033742D" w:rsidRPr="008A4002" w:rsidRDefault="0033742D" w:rsidP="0033742D">
            <w:pPr>
              <w:pStyle w:val="AboutMe"/>
              <w:rPr>
                <w:rFonts w:ascii="Cambria" w:hAnsi="Cambria"/>
                <w:sz w:val="22"/>
                <w:szCs w:val="22"/>
              </w:rPr>
            </w:pPr>
            <w:r w:rsidRPr="008A4002">
              <w:rPr>
                <w:rFonts w:ascii="Cambria" w:hAnsi="Cambria"/>
                <w:sz w:val="22"/>
                <w:szCs w:val="22"/>
              </w:rPr>
              <w:t xml:space="preserve">MERN Stack (MongoDB, ExpressJS, React, NodeJS), CSS, HTML, </w:t>
            </w:r>
            <w:r w:rsidR="00E225C5" w:rsidRPr="008A4002">
              <w:rPr>
                <w:rFonts w:ascii="Cambria" w:hAnsi="Cambria"/>
                <w:sz w:val="22"/>
                <w:szCs w:val="22"/>
              </w:rPr>
              <w:t>JavaScript, PowerApps</w:t>
            </w:r>
            <w:r w:rsidR="00092EAC">
              <w:rPr>
                <w:rFonts w:ascii="Cambria" w:hAnsi="Cambria"/>
                <w:sz w:val="22"/>
                <w:szCs w:val="22"/>
              </w:rPr>
              <w:t>, Unit Testing</w:t>
            </w:r>
          </w:p>
          <w:p w14:paraId="5707DE5C" w14:textId="77777777" w:rsidR="000C211E" w:rsidRPr="008A4002" w:rsidRDefault="000C211E" w:rsidP="000C211E">
            <w:pPr>
              <w:pStyle w:val="AboutMe"/>
              <w:jc w:val="left"/>
              <w:rPr>
                <w:rFonts w:ascii="Cambria" w:hAnsi="Cambria"/>
              </w:rPr>
            </w:pPr>
          </w:p>
          <w:p w14:paraId="08DEEC52" w14:textId="59EC8B7F" w:rsidR="000334C1" w:rsidRPr="008A4002" w:rsidRDefault="000C211E" w:rsidP="000C211E">
            <w:pPr>
              <w:pStyle w:val="AboutMe"/>
              <w:jc w:val="left"/>
              <w:rPr>
                <w:rFonts w:ascii="Cambria" w:hAnsi="Cambria"/>
              </w:rPr>
            </w:pPr>
            <w:r w:rsidRPr="008A4002">
              <w:rPr>
                <w:rFonts w:ascii="Cambria" w:hAnsi="Cambria"/>
                <w:noProof/>
              </w:rPr>
              <w:drawing>
                <wp:anchor distT="0" distB="0" distL="114300" distR="114300" simplePos="0" relativeHeight="251743232" behindDoc="0" locked="0" layoutInCell="1" allowOverlap="1" wp14:anchorId="6B72B23D" wp14:editId="168C5BE4">
                  <wp:simplePos x="0" y="0"/>
                  <wp:positionH relativeFrom="column">
                    <wp:posOffset>1052195</wp:posOffset>
                  </wp:positionH>
                  <wp:positionV relativeFrom="paragraph">
                    <wp:posOffset>102870</wp:posOffset>
                  </wp:positionV>
                  <wp:extent cx="169028" cy="169028"/>
                  <wp:effectExtent l="0" t="0" r="2540" b="2540"/>
                  <wp:wrapSquare wrapText="bothSides"/>
                  <wp:docPr id="31" name="Picture 3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28" cy="16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A4002">
              <w:rPr>
                <w:rFonts w:ascii="Cambria" w:hAnsi="Cambria"/>
                <w:noProof/>
              </w:rPr>
              <w:drawing>
                <wp:anchor distT="0" distB="0" distL="114300" distR="114300" simplePos="0" relativeHeight="251741184" behindDoc="0" locked="0" layoutInCell="1" allowOverlap="1" wp14:anchorId="31BF4613" wp14:editId="68770D2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80010</wp:posOffset>
                  </wp:positionV>
                  <wp:extent cx="169028" cy="169028"/>
                  <wp:effectExtent l="0" t="0" r="2540" b="2540"/>
                  <wp:wrapSquare wrapText="bothSides"/>
                  <wp:docPr id="1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28" cy="16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A4002">
              <w:rPr>
                <w:rFonts w:ascii="Cambria" w:hAnsi="Cambria"/>
              </w:rPr>
              <w:t xml:space="preserve"> </w:t>
            </w:r>
            <w:hyperlink r:id="rId13" w:history="1">
              <w:r w:rsidRPr="00F35EFB">
                <w:rPr>
                  <w:rStyle w:val="Hyperlink"/>
                  <w:rFonts w:ascii="Cambria" w:hAnsi="Cambria"/>
                  <w:color w:val="FFFFFF" w:themeColor="background1"/>
                  <w:sz w:val="22"/>
                  <w:szCs w:val="22"/>
                </w:rPr>
                <w:t>GitHub</w:t>
              </w:r>
            </w:hyperlink>
            <w:r w:rsidRPr="00F35EFB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8A4002">
              <w:rPr>
                <w:rFonts w:ascii="Cambria" w:hAnsi="Cambria"/>
                <w:sz w:val="22"/>
                <w:szCs w:val="22"/>
              </w:rPr>
              <w:t xml:space="preserve">      </w:t>
            </w:r>
            <w:hyperlink r:id="rId14" w:history="1">
              <w:r w:rsidR="003F3B28" w:rsidRPr="008A4002">
                <w:rPr>
                  <w:rStyle w:val="Hyperlink"/>
                  <w:rFonts w:ascii="Cambria" w:hAnsi="Cambria"/>
                  <w:color w:val="FFFFFF" w:themeColor="background1"/>
                  <w:sz w:val="22"/>
                  <w:szCs w:val="22"/>
                </w:rPr>
                <w:t>Portfolio</w:t>
              </w:r>
            </w:hyperlink>
          </w:p>
        </w:tc>
        <w:tc>
          <w:tcPr>
            <w:tcW w:w="540" w:type="dxa"/>
            <w:vMerge/>
          </w:tcPr>
          <w:p w14:paraId="6B1CB404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416" w:type="dxa"/>
            <w:vMerge/>
          </w:tcPr>
          <w:p w14:paraId="4733006D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02A9E959" w14:textId="77777777" w:rsidTr="000C211E">
        <w:trPr>
          <w:trHeight w:val="540"/>
        </w:trPr>
        <w:tc>
          <w:tcPr>
            <w:tcW w:w="316" w:type="dxa"/>
          </w:tcPr>
          <w:p w14:paraId="5AA80BBC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rPr>
              <w:rFonts w:ascii="Cambria" w:hAnsi="Cambria"/>
              <w:sz w:val="24"/>
            </w:rPr>
            <w:id w:val="1050265814"/>
            <w:placeholder>
              <w:docPart w:val="CE41854441DC44D4BD36AEA7C641EB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7BD70761" w14:textId="77777777" w:rsidR="000334C1" w:rsidRPr="008A4002" w:rsidRDefault="000334C1" w:rsidP="004A28EA">
                <w:pPr>
                  <w:pStyle w:val="Heading4"/>
                  <w:rPr>
                    <w:rFonts w:ascii="Cambria" w:hAnsi="Cambria"/>
                    <w:sz w:val="24"/>
                  </w:rPr>
                </w:pPr>
                <w:r w:rsidRPr="008A4002">
                  <w:rPr>
                    <w:rFonts w:ascii="Cambria" w:hAnsi="Cambria"/>
                    <w:sz w:val="24"/>
                  </w:rPr>
                  <w:t>C O N T A C T</w:t>
                </w:r>
              </w:p>
            </w:tc>
          </w:sdtContent>
        </w:sdt>
        <w:tc>
          <w:tcPr>
            <w:tcW w:w="270" w:type="dxa"/>
          </w:tcPr>
          <w:p w14:paraId="03431D83" w14:textId="77777777" w:rsidR="000334C1" w:rsidRDefault="000334C1" w:rsidP="004A28EA">
            <w:pPr>
              <w:pStyle w:val="Heading4"/>
            </w:pPr>
          </w:p>
        </w:tc>
        <w:tc>
          <w:tcPr>
            <w:tcW w:w="540" w:type="dxa"/>
          </w:tcPr>
          <w:p w14:paraId="40CFD513" w14:textId="77777777" w:rsidR="000334C1" w:rsidRDefault="000334C1" w:rsidP="005E435A">
            <w:pPr>
              <w:pStyle w:val="Heading4"/>
            </w:pPr>
          </w:p>
        </w:tc>
        <w:tc>
          <w:tcPr>
            <w:tcW w:w="7416" w:type="dxa"/>
            <w:vMerge/>
          </w:tcPr>
          <w:p w14:paraId="002E1360" w14:textId="77777777" w:rsidR="000334C1" w:rsidRDefault="000334C1" w:rsidP="002E7306">
            <w:pPr>
              <w:pStyle w:val="Title"/>
            </w:pPr>
          </w:p>
        </w:tc>
      </w:tr>
      <w:tr w:rsidR="005C179C" w:rsidRPr="004A28EA" w14:paraId="76550A11" w14:textId="77777777" w:rsidTr="000C211E">
        <w:trPr>
          <w:trHeight w:val="620"/>
        </w:trPr>
        <w:tc>
          <w:tcPr>
            <w:tcW w:w="450" w:type="dxa"/>
            <w:gridSpan w:val="2"/>
            <w:vAlign w:val="center"/>
          </w:tcPr>
          <w:p w14:paraId="4B69B9E6" w14:textId="633636DA" w:rsidR="005C179C" w:rsidRPr="00B8453F" w:rsidRDefault="00D910AA" w:rsidP="005C179C">
            <w:r>
              <w:pict w14:anchorId="3126F3A6">
                <v:shape id="Graphic 4" o:spid="_x0000_i1027" type="#_x0000_t75" alt="@" style="width:14.25pt;height:14.25pt;visibility:visible;mso-position-horizontal:absolute;mso-position-horizontal-relative:text;mso-position-vertical:absolute;mso-position-vertical-relative:text;mso-width-relative:page;mso-height-relative:page">
                  <v:imagedata r:id="rId15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320D881B" w14:textId="6BAD1F0B" w:rsidR="005C179C" w:rsidRPr="005C179C" w:rsidRDefault="00D910AA" w:rsidP="005C179C">
            <w:pPr>
              <w:pStyle w:val="Contact1"/>
              <w:rPr>
                <w:rFonts w:ascii="Cambria" w:hAnsi="Cambria"/>
                <w:sz w:val="22"/>
                <w:szCs w:val="22"/>
              </w:rPr>
            </w:pPr>
            <w:hyperlink r:id="rId16" w:history="1">
              <w:r w:rsidR="005C179C" w:rsidRPr="005C179C">
                <w:rPr>
                  <w:rStyle w:val="Hyperlink"/>
                  <w:rFonts w:ascii="Cambria" w:hAnsi="Cambria"/>
                  <w:color w:val="FFFFFF" w:themeColor="background1"/>
                  <w:sz w:val="22"/>
                  <w:szCs w:val="22"/>
                </w:rPr>
                <w:t>Tennwilliams917@gmail.com</w:t>
              </w:r>
            </w:hyperlink>
          </w:p>
        </w:tc>
        <w:tc>
          <w:tcPr>
            <w:tcW w:w="540" w:type="dxa"/>
            <w:vMerge w:val="restart"/>
          </w:tcPr>
          <w:p w14:paraId="4C2B4C60" w14:textId="5ABBF8A8" w:rsidR="005C179C" w:rsidRDefault="005C179C" w:rsidP="005C179C">
            <w:r>
              <w:t xml:space="preserve"> </w:t>
            </w:r>
          </w:p>
        </w:tc>
        <w:tc>
          <w:tcPr>
            <w:tcW w:w="7416" w:type="dxa"/>
            <w:vMerge/>
          </w:tcPr>
          <w:p w14:paraId="341DCD2D" w14:textId="77777777" w:rsidR="005C179C" w:rsidRDefault="005C179C" w:rsidP="005C179C">
            <w:pPr>
              <w:pStyle w:val="Title"/>
            </w:pPr>
          </w:p>
        </w:tc>
      </w:tr>
      <w:tr w:rsidR="005C179C" w:rsidRPr="004A28EA" w14:paraId="66B59A88" w14:textId="77777777" w:rsidTr="000C211E">
        <w:trPr>
          <w:trHeight w:val="540"/>
        </w:trPr>
        <w:tc>
          <w:tcPr>
            <w:tcW w:w="450" w:type="dxa"/>
            <w:gridSpan w:val="2"/>
            <w:vAlign w:val="center"/>
          </w:tcPr>
          <w:p w14:paraId="37701C65" w14:textId="77777777" w:rsidR="005C179C" w:rsidRPr="00B8453F" w:rsidRDefault="005C179C" w:rsidP="005C179C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0F74C327" wp14:editId="0D6F7574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332D0E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62FE3005" w14:textId="71BC5142" w:rsidR="005C179C" w:rsidRPr="008A4002" w:rsidRDefault="005C179C" w:rsidP="005C179C">
            <w:pPr>
              <w:pStyle w:val="Contact1"/>
              <w:rPr>
                <w:rFonts w:ascii="Cambria" w:hAnsi="Cambria"/>
                <w:sz w:val="22"/>
                <w:szCs w:val="22"/>
              </w:rPr>
            </w:pPr>
            <w:r w:rsidRPr="008A4002">
              <w:rPr>
                <w:rFonts w:ascii="Cambria" w:hAnsi="Cambria"/>
                <w:sz w:val="22"/>
                <w:szCs w:val="22"/>
              </w:rPr>
              <w:t>(917) 945-0717</w:t>
            </w:r>
          </w:p>
        </w:tc>
        <w:tc>
          <w:tcPr>
            <w:tcW w:w="540" w:type="dxa"/>
            <w:vMerge/>
          </w:tcPr>
          <w:p w14:paraId="4C852E25" w14:textId="77777777" w:rsidR="005C179C" w:rsidRDefault="005C179C" w:rsidP="005C179C"/>
        </w:tc>
        <w:tc>
          <w:tcPr>
            <w:tcW w:w="7416" w:type="dxa"/>
            <w:vMerge/>
          </w:tcPr>
          <w:p w14:paraId="2C4824B9" w14:textId="77777777" w:rsidR="005C179C" w:rsidRDefault="005C179C" w:rsidP="005C179C">
            <w:pPr>
              <w:pStyle w:val="Title"/>
            </w:pPr>
          </w:p>
        </w:tc>
      </w:tr>
      <w:tr w:rsidR="005C179C" w:rsidRPr="004A28EA" w14:paraId="35A6C5BD" w14:textId="77777777" w:rsidTr="000C211E">
        <w:trPr>
          <w:trHeight w:val="540"/>
        </w:trPr>
        <w:tc>
          <w:tcPr>
            <w:tcW w:w="450" w:type="dxa"/>
            <w:gridSpan w:val="2"/>
            <w:vAlign w:val="center"/>
          </w:tcPr>
          <w:p w14:paraId="5FF63EA1" w14:textId="77777777" w:rsidR="005C179C" w:rsidRPr="00B8453F" w:rsidRDefault="005C179C" w:rsidP="005C179C">
            <w:r w:rsidRPr="00B8453F">
              <w:rPr>
                <w:noProof/>
              </w:rPr>
              <w:drawing>
                <wp:inline distT="0" distB="0" distL="0" distR="0" wp14:anchorId="07F9A528" wp14:editId="0F41A3FC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14:paraId="04CD7D8F" w14:textId="07411EDC" w:rsidR="005C179C" w:rsidRPr="008A4002" w:rsidRDefault="00D910AA" w:rsidP="005C179C">
            <w:pPr>
              <w:pStyle w:val="Contact1"/>
              <w:rPr>
                <w:rFonts w:ascii="Cambria" w:hAnsi="Cambria"/>
                <w:sz w:val="22"/>
                <w:szCs w:val="22"/>
              </w:rPr>
            </w:pPr>
            <w:hyperlink r:id="rId17" w:history="1">
              <w:r w:rsidR="005C179C" w:rsidRPr="008A4002">
                <w:rPr>
                  <w:rStyle w:val="Hyperlink"/>
                  <w:rFonts w:ascii="Cambria" w:hAnsi="Cambria"/>
                  <w:color w:val="FFFFFF" w:themeColor="background1"/>
                  <w:sz w:val="22"/>
                  <w:szCs w:val="22"/>
                </w:rPr>
                <w:t>LinkedIn</w:t>
              </w:r>
            </w:hyperlink>
          </w:p>
        </w:tc>
        <w:tc>
          <w:tcPr>
            <w:tcW w:w="540" w:type="dxa"/>
            <w:vMerge/>
          </w:tcPr>
          <w:p w14:paraId="5A568CF9" w14:textId="77777777" w:rsidR="005C179C" w:rsidRDefault="005C179C" w:rsidP="005C179C"/>
        </w:tc>
        <w:tc>
          <w:tcPr>
            <w:tcW w:w="7416" w:type="dxa"/>
            <w:vMerge/>
          </w:tcPr>
          <w:p w14:paraId="456B04DF" w14:textId="77777777" w:rsidR="005C179C" w:rsidRDefault="005C179C" w:rsidP="005C179C">
            <w:pPr>
              <w:pStyle w:val="Title"/>
            </w:pPr>
          </w:p>
        </w:tc>
      </w:tr>
      <w:tr w:rsidR="005C179C" w:rsidRPr="004A28EA" w14:paraId="1B5622CF" w14:textId="77777777" w:rsidTr="000C211E">
        <w:trPr>
          <w:trHeight w:val="1584"/>
        </w:trPr>
        <w:tc>
          <w:tcPr>
            <w:tcW w:w="3420" w:type="dxa"/>
            <w:gridSpan w:val="6"/>
            <w:vAlign w:val="center"/>
          </w:tcPr>
          <w:p w14:paraId="59FCBE9F" w14:textId="67E034B0" w:rsidR="005C179C" w:rsidRPr="008A4002" w:rsidRDefault="005C179C" w:rsidP="005C179C">
            <w:pPr>
              <w:pStyle w:val="Contact2"/>
              <w:rPr>
                <w:rFonts w:ascii="Cambria" w:hAnsi="Cambria"/>
                <w:sz w:val="22"/>
                <w:szCs w:val="22"/>
              </w:rPr>
            </w:pPr>
            <w:r w:rsidRPr="008A4002">
              <w:rPr>
                <w:rFonts w:ascii="Cambria" w:hAnsi="Cambr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5280" behindDoc="1" locked="0" layoutInCell="1" allowOverlap="1" wp14:anchorId="333577DF" wp14:editId="2DBFFC49">
                      <wp:simplePos x="0" y="0"/>
                      <wp:positionH relativeFrom="page">
                        <wp:posOffset>-276225</wp:posOffset>
                      </wp:positionH>
                      <wp:positionV relativeFrom="margin">
                        <wp:posOffset>-5811520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BB87AE" id="Group 94" o:spid="_x0000_s1026" alt="&quot;&quot;" style="position:absolute;margin-left:-21.75pt;margin-top:-457.6pt;width:210.2pt;height:1041.1pt;z-index:-251571200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  <w:p w14:paraId="5029C73B" w14:textId="5ADE96E5" w:rsidR="005C179C" w:rsidRPr="008A4002" w:rsidRDefault="00ED5E00" w:rsidP="005C179C">
            <w:pPr>
              <w:pStyle w:val="Contact2"/>
              <w:rPr>
                <w:rFonts w:ascii="Cambria" w:hAnsi="Cambria"/>
                <w:sz w:val="22"/>
                <w:szCs w:val="22"/>
              </w:rPr>
            </w:pPr>
            <w:r w:rsidRPr="008A4002">
              <w:rPr>
                <w:rFonts w:ascii="Cambria" w:hAnsi="Cambria"/>
                <w:noProof/>
                <w:sz w:val="22"/>
                <w:szCs w:val="22"/>
              </w:rPr>
              <w:drawing>
                <wp:anchor distT="0" distB="0" distL="114300" distR="114300" simplePos="0" relativeHeight="251746304" behindDoc="0" locked="0" layoutInCell="1" allowOverlap="1" wp14:anchorId="643CB3B7" wp14:editId="0C468564">
                  <wp:simplePos x="0" y="0"/>
                  <wp:positionH relativeFrom="column">
                    <wp:posOffset>887730</wp:posOffset>
                  </wp:positionH>
                  <wp:positionV relativeFrom="paragraph">
                    <wp:posOffset>261620</wp:posOffset>
                  </wp:positionV>
                  <wp:extent cx="342900" cy="342900"/>
                  <wp:effectExtent l="0" t="0" r="0" b="0"/>
                  <wp:wrapSquare wrapText="bothSides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179C" w:rsidRPr="008A4002">
              <w:rPr>
                <w:rFonts w:ascii="Cambria" w:hAnsi="Cambria"/>
                <w:sz w:val="22"/>
                <w:szCs w:val="22"/>
              </w:rPr>
              <w:t>Richmond, VA</w:t>
            </w:r>
            <w:r w:rsidR="005C179C" w:rsidRPr="008A4002">
              <w:rPr>
                <w:rFonts w:ascii="Cambria" w:hAnsi="Cambria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40" w:type="dxa"/>
            <w:vMerge/>
          </w:tcPr>
          <w:p w14:paraId="6DCD0ABB" w14:textId="77777777" w:rsidR="005C179C" w:rsidRDefault="005C179C" w:rsidP="005C179C"/>
        </w:tc>
        <w:tc>
          <w:tcPr>
            <w:tcW w:w="7416" w:type="dxa"/>
            <w:vMerge/>
          </w:tcPr>
          <w:p w14:paraId="6E21A224" w14:textId="77777777" w:rsidR="005C179C" w:rsidRDefault="005C179C" w:rsidP="005C179C">
            <w:pPr>
              <w:pStyle w:val="Title"/>
            </w:pPr>
          </w:p>
        </w:tc>
      </w:tr>
      <w:tr w:rsidR="005C179C" w:rsidRPr="004A28EA" w14:paraId="1EC09077" w14:textId="77777777" w:rsidTr="000C211E">
        <w:trPr>
          <w:trHeight w:val="1008"/>
        </w:trPr>
        <w:tc>
          <w:tcPr>
            <w:tcW w:w="3420" w:type="dxa"/>
            <w:gridSpan w:val="6"/>
          </w:tcPr>
          <w:p w14:paraId="5282300C" w14:textId="77777777" w:rsidR="005C179C" w:rsidRPr="008A4002" w:rsidRDefault="005C179C" w:rsidP="005C179C">
            <w:pPr>
              <w:rPr>
                <w:rFonts w:ascii="Cambria" w:hAnsi="Cambria"/>
                <w:noProof/>
              </w:rPr>
            </w:pPr>
          </w:p>
        </w:tc>
        <w:tc>
          <w:tcPr>
            <w:tcW w:w="540" w:type="dxa"/>
            <w:vMerge/>
          </w:tcPr>
          <w:p w14:paraId="677A15D2" w14:textId="77777777" w:rsidR="005C179C" w:rsidRDefault="005C179C" w:rsidP="005C179C"/>
        </w:tc>
        <w:tc>
          <w:tcPr>
            <w:tcW w:w="7416" w:type="dxa"/>
            <w:vMerge/>
          </w:tcPr>
          <w:p w14:paraId="51A414D8" w14:textId="77777777" w:rsidR="005C179C" w:rsidRDefault="005C179C" w:rsidP="005C179C">
            <w:pPr>
              <w:pStyle w:val="Title"/>
            </w:pPr>
          </w:p>
        </w:tc>
      </w:tr>
      <w:tr w:rsidR="005C179C" w:rsidRPr="004A28EA" w14:paraId="6F784582" w14:textId="77777777" w:rsidTr="000C211E">
        <w:trPr>
          <w:trHeight w:val="585"/>
        </w:trPr>
        <w:tc>
          <w:tcPr>
            <w:tcW w:w="450" w:type="dxa"/>
            <w:gridSpan w:val="2"/>
          </w:tcPr>
          <w:p w14:paraId="5C72F195" w14:textId="77777777" w:rsidR="005C179C" w:rsidRPr="00453A7B" w:rsidRDefault="005C179C" w:rsidP="005C179C">
            <w:pPr>
              <w:pStyle w:val="Heading4"/>
            </w:pPr>
          </w:p>
        </w:tc>
        <w:sdt>
          <w:sdtPr>
            <w:rPr>
              <w:rFonts w:ascii="Cambria" w:hAnsi="Cambria"/>
              <w:sz w:val="24"/>
            </w:rPr>
            <w:id w:val="-1745956179"/>
            <w:placeholder>
              <w:docPart w:val="9DDFDF5DC8E14AFD952D1330F8F2B4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40AABE7D" w14:textId="77777777" w:rsidR="005C179C" w:rsidRPr="008A4002" w:rsidRDefault="005C179C" w:rsidP="005C179C">
                <w:pPr>
                  <w:pStyle w:val="Heading4"/>
                  <w:rPr>
                    <w:rFonts w:ascii="Cambria" w:hAnsi="Cambria"/>
                    <w:sz w:val="24"/>
                  </w:rPr>
                </w:pPr>
                <w:r w:rsidRPr="008A4002">
                  <w:rPr>
                    <w:rFonts w:ascii="Cambria" w:hAnsi="Cambria"/>
                    <w:sz w:val="24"/>
                  </w:rPr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715AA7AF" w14:textId="77777777" w:rsidR="005C179C" w:rsidRPr="00453A7B" w:rsidRDefault="005C179C" w:rsidP="005C179C">
            <w:pPr>
              <w:pStyle w:val="Heading4"/>
            </w:pPr>
          </w:p>
        </w:tc>
        <w:tc>
          <w:tcPr>
            <w:tcW w:w="540" w:type="dxa"/>
            <w:vMerge/>
          </w:tcPr>
          <w:p w14:paraId="3DDFE274" w14:textId="77777777" w:rsidR="005C179C" w:rsidRDefault="005C179C" w:rsidP="005C179C">
            <w:pPr>
              <w:pStyle w:val="Heading4"/>
            </w:pPr>
          </w:p>
        </w:tc>
        <w:tc>
          <w:tcPr>
            <w:tcW w:w="7416" w:type="dxa"/>
            <w:vMerge/>
          </w:tcPr>
          <w:p w14:paraId="50FF5BF9" w14:textId="77777777" w:rsidR="005C179C" w:rsidRDefault="005C179C" w:rsidP="005C179C">
            <w:pPr>
              <w:pStyle w:val="Title"/>
            </w:pPr>
          </w:p>
        </w:tc>
      </w:tr>
      <w:tr w:rsidR="005C179C" w:rsidRPr="00124ED6" w14:paraId="16BB14A8" w14:textId="77777777" w:rsidTr="000C211E">
        <w:trPr>
          <w:trHeight w:val="170"/>
        </w:trPr>
        <w:tc>
          <w:tcPr>
            <w:tcW w:w="3420" w:type="dxa"/>
            <w:gridSpan w:val="6"/>
          </w:tcPr>
          <w:p w14:paraId="740F7533" w14:textId="77777777" w:rsidR="005C179C" w:rsidRPr="008A4002" w:rsidRDefault="005C179C" w:rsidP="005C179C">
            <w:pPr>
              <w:rPr>
                <w:rFonts w:ascii="Cambria" w:hAnsi="Cambria"/>
                <w:noProof/>
                <w:sz w:val="16"/>
                <w:szCs w:val="16"/>
                <w:lang w:val="it-IT"/>
              </w:rPr>
            </w:pPr>
          </w:p>
        </w:tc>
        <w:tc>
          <w:tcPr>
            <w:tcW w:w="540" w:type="dxa"/>
            <w:vMerge/>
          </w:tcPr>
          <w:p w14:paraId="101011CD" w14:textId="77777777" w:rsidR="005C179C" w:rsidRPr="00124ED6" w:rsidRDefault="005C179C" w:rsidP="005C179C">
            <w:pPr>
              <w:rPr>
                <w:lang w:val="it-IT"/>
              </w:rPr>
            </w:pPr>
          </w:p>
        </w:tc>
        <w:tc>
          <w:tcPr>
            <w:tcW w:w="7416" w:type="dxa"/>
            <w:vMerge/>
          </w:tcPr>
          <w:p w14:paraId="5387AB15" w14:textId="77777777" w:rsidR="005C179C" w:rsidRPr="00124ED6" w:rsidRDefault="005C179C" w:rsidP="005C179C">
            <w:pPr>
              <w:pStyle w:val="Title"/>
              <w:rPr>
                <w:lang w:val="it-IT"/>
              </w:rPr>
            </w:pPr>
          </w:p>
        </w:tc>
      </w:tr>
      <w:tr w:rsidR="005C179C" w:rsidRPr="00C62E97" w14:paraId="03F7889B" w14:textId="77777777" w:rsidTr="000C211E">
        <w:trPr>
          <w:trHeight w:val="1107"/>
        </w:trPr>
        <w:tc>
          <w:tcPr>
            <w:tcW w:w="450" w:type="dxa"/>
            <w:gridSpan w:val="2"/>
          </w:tcPr>
          <w:p w14:paraId="22142436" w14:textId="77777777" w:rsidR="005C179C" w:rsidRPr="00124ED6" w:rsidRDefault="005C179C" w:rsidP="005C179C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07550D47" wp14:editId="64EB2120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79BDE16A" w14:textId="357FA1DE" w:rsidR="005C179C" w:rsidRPr="008A4002" w:rsidRDefault="005C179C" w:rsidP="005C179C">
            <w:pPr>
              <w:pStyle w:val="Heading5"/>
              <w:rPr>
                <w:rFonts w:ascii="Cambria" w:hAnsi="Cambria"/>
                <w:noProof/>
                <w:sz w:val="22"/>
                <w:szCs w:val="22"/>
                <w:lang w:val="it-IT"/>
              </w:rPr>
            </w:pPr>
            <w:r w:rsidRPr="008A4002">
              <w:rPr>
                <w:rFonts w:ascii="Cambria" w:hAnsi="Cambria"/>
                <w:noProof/>
                <w:sz w:val="22"/>
                <w:szCs w:val="22"/>
                <w:lang w:val="it-IT"/>
              </w:rPr>
              <w:t>MIT XPro</w:t>
            </w:r>
          </w:p>
          <w:p w14:paraId="5F0C4167" w14:textId="5E6F1937" w:rsidR="005C179C" w:rsidRPr="008A4002" w:rsidRDefault="005C179C" w:rsidP="005C179C">
            <w:pPr>
              <w:pStyle w:val="Contact1"/>
              <w:rPr>
                <w:rFonts w:ascii="Cambria" w:hAnsi="Cambria"/>
                <w:sz w:val="22"/>
                <w:szCs w:val="22"/>
              </w:rPr>
            </w:pPr>
            <w:r w:rsidRPr="008A4002">
              <w:rPr>
                <w:rFonts w:ascii="Cambria" w:hAnsi="Cambria"/>
                <w:sz w:val="22"/>
                <w:szCs w:val="22"/>
              </w:rPr>
              <w:t xml:space="preserve">Professional Certificate in </w:t>
            </w:r>
            <w:r>
              <w:rPr>
                <w:rFonts w:ascii="Cambria" w:hAnsi="Cambria"/>
                <w:sz w:val="22"/>
                <w:szCs w:val="22"/>
              </w:rPr>
              <w:t>Coding</w:t>
            </w:r>
            <w:r w:rsidR="00A43C71">
              <w:rPr>
                <w:rFonts w:ascii="Cambria" w:hAnsi="Cambria"/>
                <w:sz w:val="22"/>
                <w:szCs w:val="22"/>
              </w:rPr>
              <w:t>: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8A4002">
              <w:rPr>
                <w:rFonts w:ascii="Cambria" w:hAnsi="Cambria"/>
                <w:sz w:val="22"/>
                <w:szCs w:val="22"/>
              </w:rPr>
              <w:t>Full Stack</w:t>
            </w:r>
            <w:r w:rsidR="00A43C71">
              <w:rPr>
                <w:rFonts w:ascii="Cambria" w:hAnsi="Cambria"/>
                <w:sz w:val="22"/>
                <w:szCs w:val="22"/>
              </w:rPr>
              <w:t xml:space="preserve"> JavaScript</w:t>
            </w:r>
            <w:r w:rsidRPr="008A4002">
              <w:rPr>
                <w:rFonts w:ascii="Cambria" w:hAnsi="Cambria"/>
                <w:sz w:val="22"/>
                <w:szCs w:val="22"/>
              </w:rPr>
              <w:t xml:space="preserve"> Development w</w:t>
            </w:r>
            <w:r>
              <w:rPr>
                <w:rFonts w:ascii="Cambria" w:hAnsi="Cambria"/>
                <w:sz w:val="22"/>
                <w:szCs w:val="22"/>
              </w:rPr>
              <w:t>ith</w:t>
            </w:r>
            <w:r w:rsidRPr="008A4002">
              <w:rPr>
                <w:rFonts w:ascii="Cambria" w:hAnsi="Cambria"/>
                <w:sz w:val="22"/>
                <w:szCs w:val="22"/>
              </w:rPr>
              <w:t xml:space="preserve"> MERN 2023</w:t>
            </w:r>
          </w:p>
        </w:tc>
        <w:tc>
          <w:tcPr>
            <w:tcW w:w="540" w:type="dxa"/>
            <w:vMerge/>
          </w:tcPr>
          <w:p w14:paraId="7435ED39" w14:textId="77777777" w:rsidR="005C179C" w:rsidRPr="00C62E97" w:rsidRDefault="005C179C" w:rsidP="005C179C"/>
        </w:tc>
        <w:tc>
          <w:tcPr>
            <w:tcW w:w="7416" w:type="dxa"/>
            <w:vMerge/>
          </w:tcPr>
          <w:p w14:paraId="53DA979F" w14:textId="77777777" w:rsidR="005C179C" w:rsidRPr="00C62E97" w:rsidRDefault="005C179C" w:rsidP="005C179C">
            <w:pPr>
              <w:pStyle w:val="Title"/>
            </w:pPr>
          </w:p>
        </w:tc>
      </w:tr>
      <w:tr w:rsidR="005C179C" w:rsidRPr="007A708C" w14:paraId="0765E80B" w14:textId="77777777" w:rsidTr="000C211E">
        <w:trPr>
          <w:trHeight w:val="1445"/>
        </w:trPr>
        <w:tc>
          <w:tcPr>
            <w:tcW w:w="450" w:type="dxa"/>
            <w:gridSpan w:val="2"/>
          </w:tcPr>
          <w:p w14:paraId="4A404D9E" w14:textId="77777777" w:rsidR="005C179C" w:rsidRPr="00124ED6" w:rsidRDefault="005C179C" w:rsidP="005C179C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B62BBA4" wp14:editId="05C55574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1FEE7FCA" w14:textId="606A44D9" w:rsidR="005C179C" w:rsidRPr="008A4002" w:rsidRDefault="005C179C" w:rsidP="005C179C">
            <w:pPr>
              <w:pStyle w:val="Heading5"/>
              <w:rPr>
                <w:rFonts w:ascii="Cambria" w:hAnsi="Cambria"/>
                <w:sz w:val="22"/>
                <w:szCs w:val="22"/>
              </w:rPr>
            </w:pPr>
            <w:r w:rsidRPr="008A4002">
              <w:rPr>
                <w:rFonts w:ascii="Cambria" w:hAnsi="Cambria"/>
                <w:sz w:val="22"/>
                <w:szCs w:val="22"/>
              </w:rPr>
              <w:t>Pace University</w:t>
            </w:r>
          </w:p>
          <w:p w14:paraId="45A0CA6D" w14:textId="0F739827" w:rsidR="005C179C" w:rsidRPr="008A4002" w:rsidRDefault="005C179C" w:rsidP="005C179C">
            <w:pPr>
              <w:pStyle w:val="Contact1"/>
              <w:rPr>
                <w:rFonts w:ascii="Cambria" w:hAnsi="Cambria"/>
                <w:sz w:val="22"/>
                <w:szCs w:val="22"/>
                <w:lang w:val="fr-FR"/>
              </w:rPr>
            </w:pPr>
            <w:r w:rsidRPr="008A4002">
              <w:rPr>
                <w:rFonts w:ascii="Cambria" w:hAnsi="Cambria"/>
                <w:sz w:val="22"/>
                <w:szCs w:val="22"/>
                <w:lang w:val="fr-FR"/>
              </w:rPr>
              <w:t>MS-Computer Science 2005 BA-Computer Science 2003</w:t>
            </w:r>
          </w:p>
        </w:tc>
        <w:tc>
          <w:tcPr>
            <w:tcW w:w="540" w:type="dxa"/>
            <w:vMerge/>
          </w:tcPr>
          <w:p w14:paraId="44828393" w14:textId="77777777" w:rsidR="005C179C" w:rsidRPr="00124ED6" w:rsidRDefault="005C179C" w:rsidP="005C179C">
            <w:pPr>
              <w:rPr>
                <w:lang w:val="it-IT"/>
              </w:rPr>
            </w:pPr>
          </w:p>
        </w:tc>
        <w:tc>
          <w:tcPr>
            <w:tcW w:w="7416" w:type="dxa"/>
            <w:vMerge/>
          </w:tcPr>
          <w:p w14:paraId="5DFE7F48" w14:textId="77777777" w:rsidR="005C179C" w:rsidRPr="00124ED6" w:rsidRDefault="005C179C" w:rsidP="005C179C">
            <w:pPr>
              <w:pStyle w:val="Title"/>
              <w:rPr>
                <w:lang w:val="it-IT"/>
              </w:rPr>
            </w:pPr>
          </w:p>
        </w:tc>
      </w:tr>
    </w:tbl>
    <w:p w14:paraId="6B839D46" w14:textId="7B618343"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E6BF291" wp14:editId="0E45A40F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168182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20B37ED6" wp14:editId="211591BD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5384C9C3" wp14:editId="283D3055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4E73F556" wp14:editId="5197B085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435BB4B5" wp14:editId="30306E27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FEA54F" wp14:editId="6018AB0D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E98F6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670C62" wp14:editId="6552CC56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FA228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33AD" w14:textId="77777777" w:rsidR="00D910AA" w:rsidRDefault="00D910AA" w:rsidP="00AA35A8">
      <w:pPr>
        <w:spacing w:line="240" w:lineRule="auto"/>
      </w:pPr>
      <w:r>
        <w:separator/>
      </w:r>
    </w:p>
  </w:endnote>
  <w:endnote w:type="continuationSeparator" w:id="0">
    <w:p w14:paraId="6D34A51B" w14:textId="77777777" w:rsidR="00D910AA" w:rsidRDefault="00D910AA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BB979" w14:textId="77777777" w:rsidR="00D910AA" w:rsidRDefault="00D910AA" w:rsidP="00AA35A8">
      <w:pPr>
        <w:spacing w:line="240" w:lineRule="auto"/>
      </w:pPr>
      <w:r>
        <w:separator/>
      </w:r>
    </w:p>
  </w:footnote>
  <w:footnote w:type="continuationSeparator" w:id="0">
    <w:p w14:paraId="3CED3680" w14:textId="77777777" w:rsidR="00D910AA" w:rsidRDefault="00D910AA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1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529"/>
    <w:multiLevelType w:val="hybridMultilevel"/>
    <w:tmpl w:val="289C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E3150"/>
    <w:multiLevelType w:val="hybridMultilevel"/>
    <w:tmpl w:val="311EA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830BF"/>
    <w:multiLevelType w:val="hybridMultilevel"/>
    <w:tmpl w:val="9388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2D"/>
    <w:rsid w:val="0000752A"/>
    <w:rsid w:val="00033263"/>
    <w:rsid w:val="000334C1"/>
    <w:rsid w:val="00086459"/>
    <w:rsid w:val="000873F6"/>
    <w:rsid w:val="00092EAC"/>
    <w:rsid w:val="000B286F"/>
    <w:rsid w:val="000C211E"/>
    <w:rsid w:val="000D134B"/>
    <w:rsid w:val="00124ED6"/>
    <w:rsid w:val="00167789"/>
    <w:rsid w:val="00194704"/>
    <w:rsid w:val="001B160B"/>
    <w:rsid w:val="00203213"/>
    <w:rsid w:val="002236D5"/>
    <w:rsid w:val="00243756"/>
    <w:rsid w:val="0027193E"/>
    <w:rsid w:val="002C4E0C"/>
    <w:rsid w:val="002E5B2D"/>
    <w:rsid w:val="002E7306"/>
    <w:rsid w:val="00331DCE"/>
    <w:rsid w:val="0033742D"/>
    <w:rsid w:val="00352A17"/>
    <w:rsid w:val="003B4AEF"/>
    <w:rsid w:val="003F3B28"/>
    <w:rsid w:val="00415CF3"/>
    <w:rsid w:val="00453A7B"/>
    <w:rsid w:val="004936B2"/>
    <w:rsid w:val="004A28EA"/>
    <w:rsid w:val="004E53F8"/>
    <w:rsid w:val="00527476"/>
    <w:rsid w:val="005C179C"/>
    <w:rsid w:val="00623B2A"/>
    <w:rsid w:val="006A1E18"/>
    <w:rsid w:val="006C7F5A"/>
    <w:rsid w:val="00774815"/>
    <w:rsid w:val="00791376"/>
    <w:rsid w:val="007A0C6C"/>
    <w:rsid w:val="007A708C"/>
    <w:rsid w:val="007D7F15"/>
    <w:rsid w:val="00831977"/>
    <w:rsid w:val="00871DB8"/>
    <w:rsid w:val="00887E05"/>
    <w:rsid w:val="008A171A"/>
    <w:rsid w:val="008A4002"/>
    <w:rsid w:val="008C6FDE"/>
    <w:rsid w:val="008E2C02"/>
    <w:rsid w:val="008F180B"/>
    <w:rsid w:val="008F48B9"/>
    <w:rsid w:val="009049BC"/>
    <w:rsid w:val="009D646A"/>
    <w:rsid w:val="00A43C71"/>
    <w:rsid w:val="00A633B0"/>
    <w:rsid w:val="00AA1166"/>
    <w:rsid w:val="00AA35A8"/>
    <w:rsid w:val="00AC109E"/>
    <w:rsid w:val="00AE562D"/>
    <w:rsid w:val="00B8453F"/>
    <w:rsid w:val="00B85473"/>
    <w:rsid w:val="00BE5968"/>
    <w:rsid w:val="00C467F2"/>
    <w:rsid w:val="00C62E97"/>
    <w:rsid w:val="00CB3E40"/>
    <w:rsid w:val="00CF22B3"/>
    <w:rsid w:val="00D86385"/>
    <w:rsid w:val="00D910AA"/>
    <w:rsid w:val="00D91F49"/>
    <w:rsid w:val="00D95726"/>
    <w:rsid w:val="00DB472D"/>
    <w:rsid w:val="00DE5F88"/>
    <w:rsid w:val="00DF2298"/>
    <w:rsid w:val="00E067BA"/>
    <w:rsid w:val="00E225C5"/>
    <w:rsid w:val="00EB74E8"/>
    <w:rsid w:val="00EC0F79"/>
    <w:rsid w:val="00ED5E00"/>
    <w:rsid w:val="00F30552"/>
    <w:rsid w:val="00F35EFB"/>
    <w:rsid w:val="00F46BDB"/>
    <w:rsid w:val="00F70059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C75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76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F15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F15"/>
    <w:rPr>
      <w:rFonts w:asciiTheme="majorHAnsi" w:eastAsiaTheme="majorEastAsia" w:hAnsiTheme="majorHAnsi" w:cstheme="majorBidi"/>
      <w:caps/>
      <w:color w:val="404040" w:themeColor="text1" w:themeTint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3374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4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7476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35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ennWilliams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sv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tennille-williams-bk917/" TargetMode="External"/><Relationship Id="rId25" Type="http://schemas.openxmlformats.org/officeDocument/2006/relationships/image" Target="media/image11.svg"/><Relationship Id="rId2" Type="http://schemas.openxmlformats.org/officeDocument/2006/relationships/customXml" Target="../customXml/item2.xml"/><Relationship Id="rId16" Type="http://schemas.openxmlformats.org/officeDocument/2006/relationships/hyperlink" Target="mailto:Tennwilliams917@gmail.co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ennwilliams.github.io/TennilleWilliams/" TargetMode="Externa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sv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nnwilliams.github.io/TennWilliams/" TargetMode="External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illi20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41854441DC44D4BD36AEA7C641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234F3-91C6-4670-850C-D276B5B5F2D8}"/>
      </w:docPartPr>
      <w:docPartBody>
        <w:p w:rsidR="00CB156F" w:rsidRDefault="00246C30">
          <w:pPr>
            <w:pStyle w:val="CE41854441DC44D4BD36AEA7C641EBF5"/>
          </w:pPr>
          <w:r>
            <w:t>C O N T A C T</w:t>
          </w:r>
        </w:p>
      </w:docPartBody>
    </w:docPart>
    <w:docPart>
      <w:docPartPr>
        <w:name w:val="9DDFDF5DC8E14AFD952D1330F8F2B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CCB8D-6BCC-49A9-B788-BF06452F66CC}"/>
      </w:docPartPr>
      <w:docPartBody>
        <w:p w:rsidR="00CB156F" w:rsidRDefault="000A3DD1" w:rsidP="000A3DD1">
          <w:pPr>
            <w:pStyle w:val="9DDFDF5DC8E14AFD952D1330F8F2B4BC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D1"/>
    <w:rsid w:val="000A3DD1"/>
    <w:rsid w:val="00246C30"/>
    <w:rsid w:val="008C32BE"/>
    <w:rsid w:val="00AE2B97"/>
    <w:rsid w:val="00CB156F"/>
    <w:rsid w:val="00CE453F"/>
    <w:rsid w:val="00E7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41854441DC44D4BD36AEA7C641EBF5">
    <w:name w:val="CE41854441DC44D4BD36AEA7C641EBF5"/>
  </w:style>
  <w:style w:type="paragraph" w:customStyle="1" w:styleId="9DDFDF5DC8E14AFD952D1330F8F2B4BC">
    <w:name w:val="9DDFDF5DC8E14AFD952D1330F8F2B4BC"/>
    <w:rsid w:val="000A3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9C5D49-F454-4E67-8D51-AD197DE3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A1CB34-4456-4432-AA49-67F66BF751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09DA17-E3EC-474C-94E0-4154B1941F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B1F9516-A425-4764-BF27-E4F2FFAE2F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resume.dotx</Template>
  <TotalTime>0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2023-03-25T01:07:00Z</dcterms:created>
  <dcterms:modified xsi:type="dcterms:W3CDTF">2023-04-01T20:19:00Z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290f5e94-b30f-4e73-9b6b-e333361c0d6b_Enabled">
    <vt:lpwstr>true</vt:lpwstr>
  </property>
  <property fmtid="{D5CDD505-2E9C-101B-9397-08002B2CF9AE}" pid="4" name="MSIP_Label_290f5e94-b30f-4e73-9b6b-e333361c0d6b_SetDate">
    <vt:lpwstr>2023-03-25T01:07:23Z</vt:lpwstr>
  </property>
  <property fmtid="{D5CDD505-2E9C-101B-9397-08002B2CF9AE}" pid="5" name="MSIP_Label_290f5e94-b30f-4e73-9b6b-e333361c0d6b_Method">
    <vt:lpwstr>Standard</vt:lpwstr>
  </property>
  <property fmtid="{D5CDD505-2E9C-101B-9397-08002B2CF9AE}" pid="6" name="MSIP_Label_290f5e94-b30f-4e73-9b6b-e333361c0d6b_Name">
    <vt:lpwstr>290f5e94-b30f-4e73-9b6b-e333361c0d6b</vt:lpwstr>
  </property>
  <property fmtid="{D5CDD505-2E9C-101B-9397-08002B2CF9AE}" pid="7" name="MSIP_Label_290f5e94-b30f-4e73-9b6b-e333361c0d6b_SiteId">
    <vt:lpwstr>399ead0d-c7c4-4583-88a4-d98814f80b0e</vt:lpwstr>
  </property>
  <property fmtid="{D5CDD505-2E9C-101B-9397-08002B2CF9AE}" pid="8" name="MSIP_Label_290f5e94-b30f-4e73-9b6b-e333361c0d6b_ActionId">
    <vt:lpwstr>4a8ed829-b8a5-4b2b-98f5-15f45876586b</vt:lpwstr>
  </property>
  <property fmtid="{D5CDD505-2E9C-101B-9397-08002B2CF9AE}" pid="9" name="MSIP_Label_290f5e94-b30f-4e73-9b6b-e333361c0d6b_ContentBits">
    <vt:lpwstr>0</vt:lpwstr>
  </property>
</Properties>
</file>